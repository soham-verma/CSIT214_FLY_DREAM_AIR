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C923C0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CD3247">
        <w:t>9</w:t>
      </w:r>
    </w:p>
    <w:p w:rsidR="00FE576D" w:rsidRDefault="00CD3247" w:rsidP="00774146">
      <w:pPr>
        <w:pStyle w:val="Date"/>
      </w:pPr>
      <w:r>
        <w:rPr>
          <w:rStyle w:val="IntenseEmphasis"/>
        </w:rPr>
        <w:t xml:space="preserve"> 02/05</w:t>
      </w:r>
      <w:r w:rsidR="00A92E17">
        <w:rPr>
          <w:rStyle w:val="IntenseEmphasis"/>
        </w:rPr>
        <w:t>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  <w:r w:rsidR="007F5F5F">
        <w:t>, Sourav, Soham, Huy</w:t>
      </w:r>
    </w:p>
    <w:p w:rsidR="00FE576D" w:rsidRPr="00C54681" w:rsidRDefault="00070462">
      <w:pPr>
        <w:pStyle w:val="Heading1"/>
      </w:pPr>
      <w:r>
        <w:t>Progress Report Summary</w:t>
      </w:r>
    </w:p>
    <w:p w:rsidR="00CD3247" w:rsidRPr="00CD3247" w:rsidRDefault="00CD3247" w:rsidP="00070462">
      <w:pPr>
        <w:numPr>
          <w:ilvl w:val="0"/>
          <w:numId w:val="19"/>
        </w:numPr>
        <w:rPr>
          <w:lang w:val="en-AU"/>
        </w:rPr>
      </w:pPr>
      <w:r w:rsidRPr="00CD3247">
        <w:t>Each team member provided updates on the progress made during the ninth week of the project.</w:t>
      </w:r>
    </w:p>
    <w:p w:rsidR="00FE576D" w:rsidRDefault="00256EDA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>Everyone is up to date with their allocated work.</w:t>
      </w:r>
    </w:p>
    <w:p w:rsidR="00FE576D" w:rsidRDefault="00CD3247">
      <w:pPr>
        <w:pStyle w:val="Heading1"/>
      </w:pPr>
      <w:r>
        <w:t>Project Change and Control Discussion</w:t>
      </w:r>
    </w:p>
    <w:p w:rsidR="00070462" w:rsidRDefault="00CD324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D3247">
        <w:t>The team discussed the importance of change and control management in the project.</w:t>
      </w:r>
    </w:p>
    <w:p w:rsidR="00CD3247" w:rsidRDefault="00CD324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D3247">
        <w:t>The process for handling change requests, assessing their impact, and obtaining necessary approvals was reviewed.</w:t>
      </w:r>
    </w:p>
    <w:p w:rsidR="00CD3247" w:rsidRDefault="00CD324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D3247">
        <w:t>The team emphasized the need for maintaining proper documentation of changes and ensuring effective communication with stakeholders.</w:t>
      </w:r>
    </w:p>
    <w:p w:rsidR="00FE576D" w:rsidRPr="000D1B9D" w:rsidRDefault="00CB56B8">
      <w:pPr>
        <w:pStyle w:val="Heading1"/>
      </w:pPr>
      <w:r>
        <w:t>Project</w:t>
      </w:r>
      <w:r w:rsidR="00CD3247">
        <w:t xml:space="preserve"> Resource</w:t>
      </w:r>
      <w:r>
        <w:t xml:space="preserve"> Discussion</w:t>
      </w:r>
    </w:p>
    <w:p w:rsidR="00CD3247" w:rsidRDefault="00CD324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D3247">
        <w:t>The team discussed resource allocation for the remaining tasks and deliverables of the project.</w:t>
      </w:r>
    </w:p>
    <w:p w:rsidR="00CD3247" w:rsidRDefault="00CD3247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CD3247">
        <w:t>Each team member provided an overview of their current workload and resource requirements.</w:t>
      </w:r>
    </w:p>
    <w:p w:rsidR="00CD3247" w:rsidRDefault="00CD3247" w:rsidP="00CB56B8">
      <w:pPr>
        <w:pStyle w:val="ListParagraph"/>
        <w:numPr>
          <w:ilvl w:val="0"/>
          <w:numId w:val="20"/>
        </w:numPr>
        <w:spacing w:before="0" w:after="160" w:line="259" w:lineRule="auto"/>
      </w:pPr>
      <w:r w:rsidRPr="00CD3247">
        <w:t>The team collaborated to optimize resource allocation, ensuring a balanced workload and efficient utilization of available resources.</w:t>
      </w:r>
    </w:p>
    <w:p w:rsidR="00FE576D" w:rsidRDefault="00070462">
      <w:pPr>
        <w:pStyle w:val="Heading1"/>
      </w:pPr>
      <w:r>
        <w:t>New Task Allocations</w:t>
      </w:r>
    </w:p>
    <w:p w:rsidR="00070462" w:rsidRDefault="00CD324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 team continues to focus on existing tasks from last week.</w:t>
      </w:r>
    </w:p>
    <w:p w:rsidR="00FE576D" w:rsidRDefault="00C923C0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CD3247" w:rsidP="00F2647D">
      <w:r>
        <w:t>09/05</w:t>
      </w:r>
      <w:bookmarkStart w:id="0" w:name="_GoBack"/>
      <w:bookmarkEnd w:id="0"/>
      <w:r w:rsidR="00C00731">
        <w:t>/23 | 1 hour</w:t>
      </w:r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C0" w:rsidRDefault="00C923C0">
      <w:r>
        <w:separator/>
      </w:r>
    </w:p>
  </w:endnote>
  <w:endnote w:type="continuationSeparator" w:id="0">
    <w:p w:rsidR="00C923C0" w:rsidRDefault="00C9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4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C0" w:rsidRDefault="00C923C0">
      <w:r>
        <w:separator/>
      </w:r>
    </w:p>
  </w:footnote>
  <w:footnote w:type="continuationSeparator" w:id="0">
    <w:p w:rsidR="00C923C0" w:rsidRDefault="00C9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70462"/>
    <w:rsid w:val="00072CDF"/>
    <w:rsid w:val="000813EB"/>
    <w:rsid w:val="00081D4D"/>
    <w:rsid w:val="000D1B9D"/>
    <w:rsid w:val="000F21A5"/>
    <w:rsid w:val="00256EDA"/>
    <w:rsid w:val="002A2B44"/>
    <w:rsid w:val="002A3FCB"/>
    <w:rsid w:val="002D3701"/>
    <w:rsid w:val="0031774D"/>
    <w:rsid w:val="00361ECB"/>
    <w:rsid w:val="003871FA"/>
    <w:rsid w:val="003B5FCE"/>
    <w:rsid w:val="00402E7E"/>
    <w:rsid w:val="00416222"/>
    <w:rsid w:val="00424F9F"/>
    <w:rsid w:val="00435446"/>
    <w:rsid w:val="004F4532"/>
    <w:rsid w:val="004F6C0F"/>
    <w:rsid w:val="0058206D"/>
    <w:rsid w:val="005D2056"/>
    <w:rsid w:val="00661B3F"/>
    <w:rsid w:val="00684306"/>
    <w:rsid w:val="007173EB"/>
    <w:rsid w:val="007638A6"/>
    <w:rsid w:val="00774146"/>
    <w:rsid w:val="00786D8E"/>
    <w:rsid w:val="007F5F5F"/>
    <w:rsid w:val="00883FFD"/>
    <w:rsid w:val="008E1349"/>
    <w:rsid w:val="00907EA5"/>
    <w:rsid w:val="00950291"/>
    <w:rsid w:val="009579FE"/>
    <w:rsid w:val="00A92E17"/>
    <w:rsid w:val="00AB3E35"/>
    <w:rsid w:val="00B51AD7"/>
    <w:rsid w:val="00BD6E32"/>
    <w:rsid w:val="00C00731"/>
    <w:rsid w:val="00C04B20"/>
    <w:rsid w:val="00C3649D"/>
    <w:rsid w:val="00C41E6E"/>
    <w:rsid w:val="00C54681"/>
    <w:rsid w:val="00C7447B"/>
    <w:rsid w:val="00C77B46"/>
    <w:rsid w:val="00C923C0"/>
    <w:rsid w:val="00CB56B8"/>
    <w:rsid w:val="00CD3247"/>
    <w:rsid w:val="00CE41FE"/>
    <w:rsid w:val="00E60A93"/>
    <w:rsid w:val="00F2647D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0F4AC5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49084E"/>
    <w:rsid w:val="00706FF0"/>
    <w:rsid w:val="00972312"/>
    <w:rsid w:val="00AE2789"/>
    <w:rsid w:val="00EA66F3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2023-05-21T10:09:00Z</dcterms:created>
  <dcterms:modified xsi:type="dcterms:W3CDTF">2023-05-21T10:09:00Z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