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6D" w:rsidRPr="00435446" w:rsidRDefault="0048057A" w:rsidP="00435446">
      <w:pPr>
        <w:pStyle w:val="Title"/>
      </w:pPr>
      <w:sdt>
        <w:sdtPr>
          <w:alias w:val="Enter title:"/>
          <w:tag w:val="Enter title:"/>
          <w:id w:val="-479621438"/>
          <w:placeholder>
            <w:docPart w:val="34B435F81E56465E9AB80626C8B33FC8"/>
          </w:placeholder>
          <w:temporary/>
          <w:showingPlcHdr/>
          <w15:appearance w15:val="hidden"/>
        </w:sdtPr>
        <w:sdtEndPr/>
        <w:sdtContent>
          <w:r w:rsidR="00C41E6E" w:rsidRPr="00435446">
            <w:t>Minutes</w:t>
          </w:r>
        </w:sdtContent>
      </w:sdt>
    </w:p>
    <w:p w:rsidR="00FE576D" w:rsidRDefault="000813EB">
      <w:pPr>
        <w:pStyle w:val="Subtitle"/>
      </w:pPr>
      <w:r>
        <w:t xml:space="preserve">Macrosoft – Meeting Week </w:t>
      </w:r>
      <w:r w:rsidR="00C263A5">
        <w:t>8</w:t>
      </w:r>
    </w:p>
    <w:p w:rsidR="00FE576D" w:rsidRDefault="00C263A5" w:rsidP="00774146">
      <w:pPr>
        <w:pStyle w:val="Date"/>
      </w:pPr>
      <w:r>
        <w:rPr>
          <w:rStyle w:val="IntenseEmphasis"/>
        </w:rPr>
        <w:t xml:space="preserve"> 25</w:t>
      </w:r>
      <w:r w:rsidR="007F5F5F">
        <w:rPr>
          <w:rStyle w:val="IntenseEmphasis"/>
        </w:rPr>
        <w:t>/04</w:t>
      </w:r>
      <w:r w:rsidR="00A92E17">
        <w:rPr>
          <w:rStyle w:val="IntenseEmphasis"/>
        </w:rPr>
        <w:t>/23 | 1 hour</w:t>
      </w:r>
      <w:r w:rsidR="00684306">
        <w:rPr>
          <w:rStyle w:val="IntenseEmphasis"/>
        </w:rPr>
        <w:t xml:space="preserve"> </w:t>
      </w:r>
    </w:p>
    <w:sdt>
      <w:sdtPr>
        <w:alias w:val="In attendance:"/>
        <w:tag w:val="In attendance:"/>
        <w:id w:val="-34966697"/>
        <w:placeholder>
          <w:docPart w:val="CF94024209E540C1BD5803D786A1D8A9"/>
        </w:placeholder>
        <w:temporary/>
        <w:showingPlcHdr/>
        <w15:appearance w15:val="hidden"/>
      </w:sdtPr>
      <w:sdtEndPr/>
      <w:sdtContent>
        <w:p w:rsidR="00FE576D" w:rsidRDefault="00C54681">
          <w:pPr>
            <w:pStyle w:val="Heading1"/>
          </w:pPr>
          <w:r>
            <w:t>In Attendance</w:t>
          </w:r>
        </w:p>
      </w:sdtContent>
    </w:sdt>
    <w:p w:rsidR="00FE576D" w:rsidRDefault="00A92E17">
      <w:r>
        <w:t>Bra</w:t>
      </w:r>
      <w:r w:rsidR="00C00731">
        <w:t>dley, Rhys, Mitch</w:t>
      </w:r>
      <w:r w:rsidR="007F5F5F">
        <w:t>, Sourav, Soham, Huy</w:t>
      </w:r>
    </w:p>
    <w:p w:rsidR="00FE576D" w:rsidRPr="00C54681" w:rsidRDefault="00070462">
      <w:pPr>
        <w:pStyle w:val="Heading1"/>
      </w:pPr>
      <w:r>
        <w:t>Progress Report Summary</w:t>
      </w:r>
    </w:p>
    <w:p w:rsidR="00C263A5" w:rsidRPr="00C263A5" w:rsidRDefault="00C263A5" w:rsidP="00070462">
      <w:pPr>
        <w:numPr>
          <w:ilvl w:val="0"/>
          <w:numId w:val="19"/>
        </w:numPr>
        <w:rPr>
          <w:lang w:val="en-AU"/>
        </w:rPr>
      </w:pPr>
      <w:r w:rsidRPr="00C263A5">
        <w:t>Each team member provided updates on t</w:t>
      </w:r>
      <w:r>
        <w:t>he progress made during the seven</w:t>
      </w:r>
      <w:r w:rsidRPr="00C263A5">
        <w:t>th week of the project.</w:t>
      </w:r>
    </w:p>
    <w:p w:rsidR="00FE576D" w:rsidRDefault="00256EDA" w:rsidP="00070462">
      <w:pPr>
        <w:numPr>
          <w:ilvl w:val="0"/>
          <w:numId w:val="19"/>
        </w:numPr>
        <w:rPr>
          <w:lang w:val="en-AU"/>
        </w:rPr>
      </w:pPr>
      <w:r>
        <w:rPr>
          <w:lang w:val="en-AU"/>
        </w:rPr>
        <w:t>Everyone is up to date with their allocated work.</w:t>
      </w:r>
    </w:p>
    <w:p w:rsidR="00FE576D" w:rsidRDefault="00C263A5">
      <w:pPr>
        <w:pStyle w:val="Heading1"/>
      </w:pPr>
      <w:r>
        <w:t>Project Timeline Review</w:t>
      </w:r>
    </w:p>
    <w:p w:rsidR="000B778D" w:rsidRDefault="000B778D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0B778D">
        <w:t>The team reviewed the project timeline and milestones, ensuring alignment with the remaining tasks and deliverables.</w:t>
      </w:r>
    </w:p>
    <w:p w:rsidR="000B778D" w:rsidRDefault="000B778D" w:rsidP="000B778D">
      <w:pPr>
        <w:pStyle w:val="ListParagraph"/>
        <w:numPr>
          <w:ilvl w:val="0"/>
          <w:numId w:val="20"/>
        </w:numPr>
        <w:spacing w:before="0" w:after="160" w:line="259" w:lineRule="auto"/>
      </w:pPr>
      <w:r w:rsidRPr="000B778D">
        <w:t xml:space="preserve">The project is still on schedule, and the team has made substantial progress </w:t>
      </w:r>
      <w:r>
        <w:t>toward</w:t>
      </w:r>
      <w:r w:rsidRPr="000B778D">
        <w:t xml:space="preserve"> completion.</w:t>
      </w:r>
    </w:p>
    <w:p w:rsidR="00FE576D" w:rsidRPr="000D1B9D" w:rsidRDefault="00CB56B8">
      <w:pPr>
        <w:pStyle w:val="Heading1"/>
      </w:pPr>
      <w:r>
        <w:t>Project</w:t>
      </w:r>
      <w:r w:rsidR="008B29E1">
        <w:t xml:space="preserve"> Quality</w:t>
      </w:r>
      <w:r>
        <w:t xml:space="preserve"> Discussion</w:t>
      </w:r>
    </w:p>
    <w:p w:rsidR="008B29E1" w:rsidRDefault="008B29E1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8B29E1">
        <w:t>The team discussed the importance of quality assurance and testing for the project.</w:t>
      </w:r>
    </w:p>
    <w:p w:rsidR="008B29E1" w:rsidRDefault="008B29E1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8B29E1">
        <w:t>The te</w:t>
      </w:r>
      <w:r w:rsidR="00A41E4B">
        <w:t>am reviewed</w:t>
      </w:r>
      <w:r w:rsidRPr="008B29E1">
        <w:t xml:space="preserve"> identified any remaining issues or areas that require further testing and improvement.</w:t>
      </w:r>
    </w:p>
    <w:p w:rsidR="008B29E1" w:rsidRDefault="008B29E1" w:rsidP="00CB56B8">
      <w:pPr>
        <w:pStyle w:val="ListParagraph"/>
        <w:numPr>
          <w:ilvl w:val="0"/>
          <w:numId w:val="20"/>
        </w:numPr>
        <w:spacing w:before="0" w:after="160" w:line="259" w:lineRule="auto"/>
      </w:pPr>
      <w:r w:rsidRPr="008B29E1">
        <w:t xml:space="preserve">It was agreed to allocate dedicated time </w:t>
      </w:r>
      <w:r w:rsidR="00A41E4B">
        <w:t>for final adjustments</w:t>
      </w:r>
      <w:bookmarkStart w:id="0" w:name="_GoBack"/>
      <w:bookmarkEnd w:id="0"/>
      <w:r w:rsidRPr="008B29E1">
        <w:t xml:space="preserve"> before the project's launch.</w:t>
      </w:r>
    </w:p>
    <w:p w:rsidR="00FE576D" w:rsidRDefault="00070462">
      <w:pPr>
        <w:pStyle w:val="Heading1"/>
      </w:pPr>
      <w:r>
        <w:t>New Task Allocations</w:t>
      </w:r>
    </w:p>
    <w:p w:rsidR="00070462" w:rsidRDefault="00A92E17" w:rsidP="00070462">
      <w:pPr>
        <w:pStyle w:val="ListParagraph"/>
        <w:numPr>
          <w:ilvl w:val="0"/>
          <w:numId w:val="21"/>
        </w:numPr>
        <w:spacing w:before="0" w:after="160" w:line="259" w:lineRule="auto"/>
      </w:pPr>
      <w:r>
        <w:t>New tasks have been assigned to the different group members on Trello.</w:t>
      </w:r>
    </w:p>
    <w:p w:rsidR="00FE576D" w:rsidRDefault="00A92E17" w:rsidP="00070462">
      <w:pPr>
        <w:pStyle w:val="ListParagraph"/>
        <w:numPr>
          <w:ilvl w:val="0"/>
          <w:numId w:val="21"/>
        </w:numPr>
        <w:spacing w:before="0" w:after="160" w:line="259" w:lineRule="auto"/>
      </w:pPr>
      <w:r>
        <w:t>Mitch is hap</w:t>
      </w:r>
      <w:r w:rsidR="00BD6E32">
        <w:t>py t</w:t>
      </w:r>
      <w:r w:rsidR="003D6DB7">
        <w:t>o focus on the project charter</w:t>
      </w:r>
      <w:r>
        <w:t>.</w:t>
      </w:r>
    </w:p>
    <w:p w:rsidR="00A92E17" w:rsidRDefault="00BD6E32" w:rsidP="00070462">
      <w:pPr>
        <w:pStyle w:val="ListParagraph"/>
        <w:numPr>
          <w:ilvl w:val="0"/>
          <w:numId w:val="21"/>
        </w:numPr>
        <w:spacing w:before="0" w:after="160" w:line="259" w:lineRule="auto"/>
      </w:pPr>
      <w:r>
        <w:t>Rh</w:t>
      </w:r>
      <w:r w:rsidR="003D6DB7">
        <w:t>ys is happy to focus on the development of the staff version of the website</w:t>
      </w:r>
      <w:r w:rsidR="00A92E17">
        <w:t>.</w:t>
      </w:r>
    </w:p>
    <w:p w:rsidR="00BD6E32" w:rsidRDefault="00BD6E32" w:rsidP="00BD6E32">
      <w:pPr>
        <w:pStyle w:val="ListParagraph"/>
        <w:numPr>
          <w:ilvl w:val="0"/>
          <w:numId w:val="21"/>
        </w:numPr>
        <w:spacing w:before="0" w:after="160" w:line="259" w:lineRule="auto"/>
      </w:pPr>
      <w:r>
        <w:t>Sourav is going to</w:t>
      </w:r>
      <w:r w:rsidR="003D6DB7">
        <w:t xml:space="preserve"> begin drafting activity diagrams for the website</w:t>
      </w:r>
      <w:r>
        <w:t>.</w:t>
      </w:r>
    </w:p>
    <w:p w:rsidR="003D6DB7" w:rsidRPr="00BD6E32" w:rsidRDefault="003D6DB7" w:rsidP="00BD6E32">
      <w:pPr>
        <w:pStyle w:val="ListParagraph"/>
        <w:numPr>
          <w:ilvl w:val="0"/>
          <w:numId w:val="21"/>
        </w:numPr>
        <w:spacing w:before="0" w:after="160" w:line="259" w:lineRule="auto"/>
      </w:pPr>
      <w:r>
        <w:t>Brad, Huy and Soham will assist other members with their tasks.</w:t>
      </w:r>
    </w:p>
    <w:p w:rsidR="00FE576D" w:rsidRDefault="0048057A">
      <w:pPr>
        <w:pStyle w:val="Heading1"/>
      </w:pPr>
      <w:sdt>
        <w:sdtPr>
          <w:alias w:val="Next meeting:"/>
          <w:tag w:val="Next meeting:"/>
          <w:id w:val="1300504982"/>
          <w:placeholder>
            <w:docPart w:val="B20748699B5D4516B3B2956386BCE6CD"/>
          </w:placeholder>
          <w:temporary/>
          <w:showingPlcHdr/>
          <w15:appearance w15:val="hidden"/>
        </w:sdtPr>
        <w:sdtEndPr/>
        <w:sdtContent>
          <w:r w:rsidR="00F2647D">
            <w:t>Next Meeting</w:t>
          </w:r>
        </w:sdtContent>
      </w:sdt>
    </w:p>
    <w:p w:rsidR="00FE576D" w:rsidRDefault="003D6DB7" w:rsidP="00F2647D">
      <w:r>
        <w:t>02/05</w:t>
      </w:r>
      <w:r w:rsidR="00C00731">
        <w:t>/23 | 1 hour</w:t>
      </w:r>
    </w:p>
    <w:p w:rsidR="00774146" w:rsidRDefault="00774146"/>
    <w:sectPr w:rsidR="00774146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57A" w:rsidRDefault="0048057A">
      <w:r>
        <w:separator/>
      </w:r>
    </w:p>
  </w:endnote>
  <w:endnote w:type="continuationSeparator" w:id="0">
    <w:p w:rsidR="0048057A" w:rsidRDefault="0048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2647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57A" w:rsidRDefault="0048057A">
      <w:r>
        <w:separator/>
      </w:r>
    </w:p>
  </w:footnote>
  <w:footnote w:type="continuationSeparator" w:id="0">
    <w:p w:rsidR="0048057A" w:rsidRDefault="00480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A76AA"/>
    <w:multiLevelType w:val="hybridMultilevel"/>
    <w:tmpl w:val="61267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3FA6"/>
    <w:multiLevelType w:val="hybridMultilevel"/>
    <w:tmpl w:val="ED4E8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30C09"/>
    <w:multiLevelType w:val="hybridMultilevel"/>
    <w:tmpl w:val="B5AAC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9"/>
  </w:num>
  <w:num w:numId="18">
    <w:abstractNumId w:val="18"/>
  </w:num>
  <w:num w:numId="19">
    <w:abstractNumId w:val="13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46"/>
    <w:rsid w:val="00022357"/>
    <w:rsid w:val="00070462"/>
    <w:rsid w:val="00072CDF"/>
    <w:rsid w:val="000813EB"/>
    <w:rsid w:val="00081D4D"/>
    <w:rsid w:val="000B778D"/>
    <w:rsid w:val="000D1B9D"/>
    <w:rsid w:val="000F21A5"/>
    <w:rsid w:val="00256EDA"/>
    <w:rsid w:val="002A2B44"/>
    <w:rsid w:val="002A3FCB"/>
    <w:rsid w:val="002D3701"/>
    <w:rsid w:val="0031774D"/>
    <w:rsid w:val="00361ECB"/>
    <w:rsid w:val="003871FA"/>
    <w:rsid w:val="003B5FCE"/>
    <w:rsid w:val="003D6DB7"/>
    <w:rsid w:val="00402E7E"/>
    <w:rsid w:val="00416222"/>
    <w:rsid w:val="00424F9F"/>
    <w:rsid w:val="00435446"/>
    <w:rsid w:val="0048057A"/>
    <w:rsid w:val="004F4532"/>
    <w:rsid w:val="004F6C0F"/>
    <w:rsid w:val="0058206D"/>
    <w:rsid w:val="005D2056"/>
    <w:rsid w:val="00661B3F"/>
    <w:rsid w:val="00684306"/>
    <w:rsid w:val="007173EB"/>
    <w:rsid w:val="007638A6"/>
    <w:rsid w:val="00774146"/>
    <w:rsid w:val="00786D8E"/>
    <w:rsid w:val="007F5F5F"/>
    <w:rsid w:val="00883FFD"/>
    <w:rsid w:val="008B29E1"/>
    <w:rsid w:val="008E1349"/>
    <w:rsid w:val="00907EA5"/>
    <w:rsid w:val="00950291"/>
    <w:rsid w:val="009579FE"/>
    <w:rsid w:val="00A41E4B"/>
    <w:rsid w:val="00A92E17"/>
    <w:rsid w:val="00AB3E35"/>
    <w:rsid w:val="00B51AD7"/>
    <w:rsid w:val="00BD6E32"/>
    <w:rsid w:val="00C00731"/>
    <w:rsid w:val="00C04B20"/>
    <w:rsid w:val="00C263A5"/>
    <w:rsid w:val="00C3649D"/>
    <w:rsid w:val="00C41E6E"/>
    <w:rsid w:val="00C54681"/>
    <w:rsid w:val="00C7447B"/>
    <w:rsid w:val="00C77B46"/>
    <w:rsid w:val="00CB56B8"/>
    <w:rsid w:val="00CE41FE"/>
    <w:rsid w:val="00E60A93"/>
    <w:rsid w:val="00F2647D"/>
    <w:rsid w:val="00F85BC0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A5BCC9"/>
  <w15:chartTrackingRefBased/>
  <w15:docId w15:val="{186B8B3A-FE52-43F2-B09F-75919741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lassic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B435F81E56465E9AB80626C8B33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FFE0A-7907-461B-B6F8-4889C1B22393}"/>
      </w:docPartPr>
      <w:docPartBody>
        <w:p w:rsidR="00292996" w:rsidRDefault="00EA66F3">
          <w:pPr>
            <w:pStyle w:val="34B435F81E56465E9AB80626C8B33FC8"/>
          </w:pPr>
          <w:r w:rsidRPr="00435446">
            <w:t>Minutes</w:t>
          </w:r>
        </w:p>
      </w:docPartBody>
    </w:docPart>
    <w:docPart>
      <w:docPartPr>
        <w:name w:val="CF94024209E540C1BD5803D786A1D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90124-8015-42C7-8B29-9F82AD4B4EE7}"/>
      </w:docPartPr>
      <w:docPartBody>
        <w:p w:rsidR="00292996" w:rsidRDefault="00EA66F3">
          <w:pPr>
            <w:pStyle w:val="CF94024209E540C1BD5803D786A1D8A9"/>
          </w:pPr>
          <w:r>
            <w:t>In Attendance</w:t>
          </w:r>
        </w:p>
      </w:docPartBody>
    </w:docPart>
    <w:docPart>
      <w:docPartPr>
        <w:name w:val="B20748699B5D4516B3B2956386BCE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41344-15E0-4F84-9FBC-8D32DC175C3E}"/>
      </w:docPartPr>
      <w:docPartBody>
        <w:p w:rsidR="00292996" w:rsidRDefault="00AE2789" w:rsidP="00AE2789">
          <w:pPr>
            <w:pStyle w:val="B20748699B5D4516B3B2956386BCE6CD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89"/>
    <w:rsid w:val="00292996"/>
    <w:rsid w:val="0049084E"/>
    <w:rsid w:val="00685094"/>
    <w:rsid w:val="00706FF0"/>
    <w:rsid w:val="00AE2789"/>
    <w:rsid w:val="00E221D4"/>
    <w:rsid w:val="00EA66F3"/>
    <w:rsid w:val="00FF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B435F81E56465E9AB80626C8B33FC8">
    <w:name w:val="34B435F81E56465E9AB80626C8B33FC8"/>
  </w:style>
  <w:style w:type="paragraph" w:customStyle="1" w:styleId="2D41575151774B2AB167FBF8228C72E1">
    <w:name w:val="2D41575151774B2AB167FBF8228C72E1"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03CE929501FF46AF91CF17CE2786ADFF">
    <w:name w:val="03CE929501FF46AF91CF17CE2786ADFF"/>
  </w:style>
  <w:style w:type="paragraph" w:customStyle="1" w:styleId="D3CE968A79184D61892E88105F71587B">
    <w:name w:val="D3CE968A79184D61892E88105F71587B"/>
  </w:style>
  <w:style w:type="paragraph" w:customStyle="1" w:styleId="BA2AF5A2E5334B11B211E37B315F0206">
    <w:name w:val="BA2AF5A2E5334B11B211E37B315F0206"/>
  </w:style>
  <w:style w:type="paragraph" w:customStyle="1" w:styleId="2DBFEB793F8C4FBEB9B2DB1EF93BA033">
    <w:name w:val="2DBFEB793F8C4FBEB9B2DB1EF93BA033"/>
  </w:style>
  <w:style w:type="paragraph" w:customStyle="1" w:styleId="CF94024209E540C1BD5803D786A1D8A9">
    <w:name w:val="CF94024209E540C1BD5803D786A1D8A9"/>
  </w:style>
  <w:style w:type="paragraph" w:customStyle="1" w:styleId="2483FB751D0846339A3CFE4288E2C91A">
    <w:name w:val="2483FB751D0846339A3CFE4288E2C91A"/>
  </w:style>
  <w:style w:type="paragraph" w:customStyle="1" w:styleId="4EE494E0CC8A4272BF407BBCFD477436">
    <w:name w:val="4EE494E0CC8A4272BF407BBCFD477436"/>
  </w:style>
  <w:style w:type="paragraph" w:customStyle="1" w:styleId="61A7DA504A804DA39DF64916821E8176">
    <w:name w:val="61A7DA504A804DA39DF64916821E8176"/>
  </w:style>
  <w:style w:type="paragraph" w:customStyle="1" w:styleId="85804CA166444A95B5BB4F021092972D">
    <w:name w:val="85804CA166444A95B5BB4F021092972D"/>
  </w:style>
  <w:style w:type="paragraph" w:customStyle="1" w:styleId="D6CE52BEC9DA403497E6FB6F576620EF">
    <w:name w:val="D6CE52BEC9DA403497E6FB6F576620EF"/>
  </w:style>
  <w:style w:type="paragraph" w:customStyle="1" w:styleId="079548C804D749489B6469D6F9B1ECC2">
    <w:name w:val="079548C804D749489B6469D6F9B1ECC2"/>
  </w:style>
  <w:style w:type="paragraph" w:customStyle="1" w:styleId="1F1BC3ABFD824A79BF84E1D5BA505615">
    <w:name w:val="1F1BC3ABFD824A79BF84E1D5BA505615"/>
  </w:style>
  <w:style w:type="paragraph" w:customStyle="1" w:styleId="AC3F8045A48C448FB415256C8FF01B91">
    <w:name w:val="AC3F8045A48C448FB415256C8FF01B91"/>
  </w:style>
  <w:style w:type="paragraph" w:customStyle="1" w:styleId="3C0C78F88D87429897B2FC0775BD3DF1">
    <w:name w:val="3C0C78F88D87429897B2FC0775BD3DF1"/>
  </w:style>
  <w:style w:type="paragraph" w:customStyle="1" w:styleId="CB51A382986644D2AE08F64346F79C8D">
    <w:name w:val="CB51A382986644D2AE08F64346F79C8D"/>
  </w:style>
  <w:style w:type="paragraph" w:customStyle="1" w:styleId="7C8F337ED09A49F5BD7F61D0767BE30E">
    <w:name w:val="7C8F337ED09A49F5BD7F61D0767BE30E"/>
  </w:style>
  <w:style w:type="paragraph" w:customStyle="1" w:styleId="D513E78C0ECC48BE97897FC73B5DA2D0">
    <w:name w:val="D513E78C0ECC48BE97897FC73B5DA2D0"/>
  </w:style>
  <w:style w:type="paragraph" w:customStyle="1" w:styleId="17C61CC791ED48E3B94E2824D3D251D8">
    <w:name w:val="17C61CC791ED48E3B94E2824D3D251D8"/>
  </w:style>
  <w:style w:type="paragraph" w:customStyle="1" w:styleId="00138892D23E4E959F30CEE1EAF40B2F">
    <w:name w:val="00138892D23E4E959F30CEE1EAF40B2F"/>
  </w:style>
  <w:style w:type="paragraph" w:customStyle="1" w:styleId="56F0A3B36EE744CF911981B0B4CF60CF">
    <w:name w:val="56F0A3B36EE744CF911981B0B4CF60C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27A6E4989E6C435AB5514A0DA18E275B">
    <w:name w:val="27A6E4989E6C435AB5514A0DA18E275B"/>
  </w:style>
  <w:style w:type="paragraph" w:customStyle="1" w:styleId="E0B7B630576E4968A27EA9673C4380E8">
    <w:name w:val="E0B7B630576E4968A27EA9673C4380E8"/>
  </w:style>
  <w:style w:type="paragraph" w:customStyle="1" w:styleId="BA1391219DCF40429E4DF7699D35171D">
    <w:name w:val="BA1391219DCF40429E4DF7699D35171D"/>
  </w:style>
  <w:style w:type="paragraph" w:customStyle="1" w:styleId="C109F45265CB4DF988C55CBBE71CA231">
    <w:name w:val="C109F45265CB4DF988C55CBBE71CA231"/>
  </w:style>
  <w:style w:type="paragraph" w:customStyle="1" w:styleId="F83124B14A6C4007876147B577148D46">
    <w:name w:val="F83124B14A6C4007876147B577148D46"/>
  </w:style>
  <w:style w:type="paragraph" w:customStyle="1" w:styleId="40CA322EFDAA4817BFC10D803A3C151A">
    <w:name w:val="40CA322EFDAA4817BFC10D803A3C151A"/>
  </w:style>
  <w:style w:type="paragraph" w:customStyle="1" w:styleId="107D186FEC04486AB16B90BFD7B41C62">
    <w:name w:val="107D186FEC04486AB16B90BFD7B41C62"/>
  </w:style>
  <w:style w:type="paragraph" w:customStyle="1" w:styleId="36D4AD13D4574D73B954B2AE909A007C">
    <w:name w:val="36D4AD13D4574D73B954B2AE909A007C"/>
  </w:style>
  <w:style w:type="paragraph" w:customStyle="1" w:styleId="67D9FA1CF9C64CB2B544796668781F89">
    <w:name w:val="67D9FA1CF9C64CB2B544796668781F89"/>
  </w:style>
  <w:style w:type="paragraph" w:customStyle="1" w:styleId="D861D130E71745E7BF879DB13AA1A7AB">
    <w:name w:val="D861D130E71745E7BF879DB13AA1A7AB"/>
  </w:style>
  <w:style w:type="paragraph" w:customStyle="1" w:styleId="B20748699B5D4516B3B2956386BCE6CD">
    <w:name w:val="B20748699B5D4516B3B2956386BCE6CD"/>
    <w:rsid w:val="00AE2789"/>
  </w:style>
  <w:style w:type="paragraph" w:customStyle="1" w:styleId="7BC86EE8785848F581082718E774E948">
    <w:name w:val="7BC86EE8785848F581082718E774E948"/>
    <w:rsid w:val="00AE2789"/>
  </w:style>
  <w:style w:type="paragraph" w:customStyle="1" w:styleId="5A7EA82069B64FDE9DDCE78B70C1D846">
    <w:name w:val="5A7EA82069B64FDE9DDCE78B70C1D846"/>
    <w:rsid w:val="00AE2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minutes.dotx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3</cp:revision>
  <dcterms:created xsi:type="dcterms:W3CDTF">2023-05-21T08:42:00Z</dcterms:created>
  <dcterms:modified xsi:type="dcterms:W3CDTF">2023-05-21T11:38:00Z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6fa3f35f-77b3-4062-a976-09a669b17907</vt:lpwstr>
  </property>
</Properties>
</file>