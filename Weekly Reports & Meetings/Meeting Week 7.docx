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6D" w:rsidRPr="00435446" w:rsidRDefault="00454EF3" w:rsidP="00435446">
      <w:pPr>
        <w:pStyle w:val="Title"/>
      </w:pPr>
      <w:sdt>
        <w:sdtPr>
          <w:alias w:val="Enter title:"/>
          <w:tag w:val="Enter title:"/>
          <w:id w:val="-479621438"/>
          <w:placeholder>
            <w:docPart w:val="34B435F81E56465E9AB80626C8B33FC8"/>
          </w:placeholder>
          <w:temporary/>
          <w:showingPlcHdr/>
          <w15:appearance w15:val="hidden"/>
        </w:sdtPr>
        <w:sdtEndPr/>
        <w:sdtContent>
          <w:r w:rsidR="00C41E6E" w:rsidRPr="00435446">
            <w:t>Minutes</w:t>
          </w:r>
        </w:sdtContent>
      </w:sdt>
    </w:p>
    <w:p w:rsidR="00FE576D" w:rsidRDefault="000813EB">
      <w:pPr>
        <w:pStyle w:val="Subtitle"/>
      </w:pPr>
      <w:r>
        <w:t xml:space="preserve">Macrosoft – Meeting Week </w:t>
      </w:r>
      <w:r w:rsidR="00632276">
        <w:t>7</w:t>
      </w:r>
    </w:p>
    <w:p w:rsidR="00FE576D" w:rsidRDefault="009273D3" w:rsidP="00774146">
      <w:pPr>
        <w:pStyle w:val="Date"/>
      </w:pPr>
      <w:r>
        <w:rPr>
          <w:rStyle w:val="IntenseEmphasis"/>
        </w:rPr>
        <w:t xml:space="preserve"> 18</w:t>
      </w:r>
      <w:r w:rsidR="007F5F5F">
        <w:rPr>
          <w:rStyle w:val="IntenseEmphasis"/>
        </w:rPr>
        <w:t>/04</w:t>
      </w:r>
      <w:r w:rsidR="00A92E17">
        <w:rPr>
          <w:rStyle w:val="IntenseEmphasis"/>
        </w:rPr>
        <w:t>/23 | 1 hour</w:t>
      </w:r>
      <w:r w:rsidR="00684306">
        <w:rPr>
          <w:rStyle w:val="IntenseEmphasis"/>
        </w:rPr>
        <w:t xml:space="preserve"> </w:t>
      </w:r>
    </w:p>
    <w:sdt>
      <w:sdtPr>
        <w:alias w:val="In attendance:"/>
        <w:tag w:val="In attendance:"/>
        <w:id w:val="-34966697"/>
        <w:placeholder>
          <w:docPart w:val="CF94024209E540C1BD5803D786A1D8A9"/>
        </w:placeholder>
        <w:temporary/>
        <w:showingPlcHdr/>
        <w15:appearance w15:val="hidden"/>
      </w:sdtPr>
      <w:sdtEndPr/>
      <w:sdtContent>
        <w:p w:rsidR="00FE576D" w:rsidRDefault="00C54681">
          <w:pPr>
            <w:pStyle w:val="Heading1"/>
          </w:pPr>
          <w:r>
            <w:t>In Attendance</w:t>
          </w:r>
        </w:p>
      </w:sdtContent>
    </w:sdt>
    <w:p w:rsidR="00FE576D" w:rsidRDefault="00A92E17">
      <w:r>
        <w:t>Bra</w:t>
      </w:r>
      <w:r w:rsidR="00C00731">
        <w:t>dley, Rhys, Mitch</w:t>
      </w:r>
      <w:r w:rsidR="007F5F5F">
        <w:t>, Sourav, Soham, Huy</w:t>
      </w:r>
    </w:p>
    <w:p w:rsidR="00FE576D" w:rsidRPr="00C54681" w:rsidRDefault="00070462">
      <w:pPr>
        <w:pStyle w:val="Heading1"/>
      </w:pPr>
      <w:r>
        <w:t>Progress Report Summary</w:t>
      </w:r>
    </w:p>
    <w:p w:rsidR="00632276" w:rsidRPr="00632276" w:rsidRDefault="00632276" w:rsidP="00070462">
      <w:pPr>
        <w:numPr>
          <w:ilvl w:val="0"/>
          <w:numId w:val="19"/>
        </w:numPr>
        <w:rPr>
          <w:lang w:val="en-AU"/>
        </w:rPr>
      </w:pPr>
      <w:r w:rsidRPr="00632276">
        <w:t>Each team member provided updates on th</w:t>
      </w:r>
      <w:r>
        <w:t>e progress made during the six</w:t>
      </w:r>
      <w:r w:rsidRPr="00632276">
        <w:t>th week of the project.</w:t>
      </w:r>
    </w:p>
    <w:p w:rsidR="00FE576D" w:rsidRDefault="00256EDA" w:rsidP="00070462">
      <w:pPr>
        <w:numPr>
          <w:ilvl w:val="0"/>
          <w:numId w:val="19"/>
        </w:numPr>
        <w:rPr>
          <w:lang w:val="en-AU"/>
        </w:rPr>
      </w:pPr>
      <w:r>
        <w:rPr>
          <w:lang w:val="en-AU"/>
        </w:rPr>
        <w:t>Everyone is up to date with their allocated work.</w:t>
      </w:r>
    </w:p>
    <w:p w:rsidR="00FE576D" w:rsidRDefault="00F73D7B">
      <w:pPr>
        <w:pStyle w:val="Heading1"/>
      </w:pPr>
      <w:r>
        <w:t>Project Scope Review</w:t>
      </w:r>
    </w:p>
    <w:p w:rsidR="00070462" w:rsidRDefault="00F73D7B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F73D7B">
        <w:t>The team reviewed the project scope to ensure alignment with the initial requirements and objectives.</w:t>
      </w:r>
    </w:p>
    <w:p w:rsidR="00F73D7B" w:rsidRDefault="00F73D7B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F73D7B">
        <w:t>The team discussed any requested changes or additions to the scope and evaluated their feasibility and impact.</w:t>
      </w:r>
    </w:p>
    <w:p w:rsidR="00F73D7B" w:rsidRDefault="00F73D7B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F73D7B">
        <w:t>The team emphasized the importance of managing scope creep and maintaining focus on the project's core deliverables.</w:t>
      </w:r>
    </w:p>
    <w:p w:rsidR="00FE576D" w:rsidRPr="000D1B9D" w:rsidRDefault="00632276">
      <w:pPr>
        <w:pStyle w:val="Heading1"/>
      </w:pPr>
      <w:r>
        <w:t>Risk Management Review</w:t>
      </w:r>
    </w:p>
    <w:p w:rsidR="00632276" w:rsidRDefault="00632276" w:rsidP="00072CDF">
      <w:pPr>
        <w:pStyle w:val="ListParagraph"/>
        <w:numPr>
          <w:ilvl w:val="0"/>
          <w:numId w:val="20"/>
        </w:numPr>
        <w:spacing w:before="0" w:after="160" w:line="259" w:lineRule="auto"/>
      </w:pPr>
      <w:r w:rsidRPr="00632276">
        <w:t>The team revisited the identified risks and reviewed the effectiveness of the mitigation strategies implemented.</w:t>
      </w:r>
    </w:p>
    <w:p w:rsidR="00632276" w:rsidRDefault="00632276" w:rsidP="00CB56B8">
      <w:pPr>
        <w:pStyle w:val="ListParagraph"/>
        <w:numPr>
          <w:ilvl w:val="0"/>
          <w:numId w:val="20"/>
        </w:numPr>
        <w:spacing w:before="0" w:after="160" w:line="259" w:lineRule="auto"/>
      </w:pPr>
      <w:r w:rsidRPr="00632276">
        <w:t>The team agreed to continue monitoring and addressing risks proactively throughout the project.</w:t>
      </w:r>
    </w:p>
    <w:p w:rsidR="00FE576D" w:rsidRDefault="00070462">
      <w:pPr>
        <w:pStyle w:val="Heading1"/>
      </w:pPr>
      <w:r>
        <w:t>New Task Allocations</w:t>
      </w:r>
    </w:p>
    <w:p w:rsidR="00070462" w:rsidRDefault="00A92E17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>New tasks have been assigned to the different group members on Trello.</w:t>
      </w:r>
    </w:p>
    <w:p w:rsidR="00FE576D" w:rsidRDefault="00A92E17" w:rsidP="00070462">
      <w:pPr>
        <w:pStyle w:val="ListParagraph"/>
        <w:numPr>
          <w:ilvl w:val="0"/>
          <w:numId w:val="21"/>
        </w:numPr>
        <w:spacing w:before="0" w:after="160" w:line="259" w:lineRule="auto"/>
      </w:pPr>
      <w:r>
        <w:t>Mitch is hap</w:t>
      </w:r>
      <w:r w:rsidR="00BD6E32">
        <w:t>py to focus on the feasibility study</w:t>
      </w:r>
      <w:r>
        <w:t>.</w:t>
      </w:r>
    </w:p>
    <w:p w:rsidR="00A92E17" w:rsidRDefault="00BD6E32" w:rsidP="00F73D7B">
      <w:pPr>
        <w:pStyle w:val="ListParagraph"/>
        <w:numPr>
          <w:ilvl w:val="0"/>
          <w:numId w:val="21"/>
        </w:numPr>
        <w:spacing w:before="0" w:after="160" w:line="259" w:lineRule="auto"/>
      </w:pPr>
      <w:r>
        <w:t>Rhys</w:t>
      </w:r>
      <w:r w:rsidR="00F73D7B">
        <w:t xml:space="preserve"> and Soham are</w:t>
      </w:r>
      <w:r>
        <w:t xml:space="preserve"> happy to focus </w:t>
      </w:r>
      <w:r w:rsidR="00F73D7B">
        <w:t>on f</w:t>
      </w:r>
      <w:r w:rsidR="00F73D7B" w:rsidRPr="00F73D7B">
        <w:t>ind</w:t>
      </w:r>
      <w:r w:rsidR="00F73D7B">
        <w:t>ing</w:t>
      </w:r>
      <w:r w:rsidR="00F73D7B" w:rsidRPr="00F73D7B">
        <w:t xml:space="preserve"> IDE and begin prototypes for </w:t>
      </w:r>
      <w:r w:rsidR="00F73D7B">
        <w:t>customer-facing</w:t>
      </w:r>
      <w:r w:rsidR="00F73D7B" w:rsidRPr="00F73D7B">
        <w:t xml:space="preserve"> website</w:t>
      </w:r>
      <w:r w:rsidR="00A92E17">
        <w:t>.</w:t>
      </w:r>
    </w:p>
    <w:p w:rsidR="00A92E17" w:rsidRDefault="00A92E17" w:rsidP="00F73D7B">
      <w:pPr>
        <w:pStyle w:val="ListParagraph"/>
        <w:numPr>
          <w:ilvl w:val="0"/>
          <w:numId w:val="21"/>
        </w:numPr>
        <w:spacing w:before="0" w:after="160" w:line="259" w:lineRule="auto"/>
      </w:pPr>
      <w:r>
        <w:t xml:space="preserve">Brad is </w:t>
      </w:r>
      <w:r w:rsidR="00BD6E32">
        <w:t xml:space="preserve">going to focus on </w:t>
      </w:r>
      <w:r w:rsidR="00F73D7B">
        <w:t>creating</w:t>
      </w:r>
      <w:r w:rsidR="00F73D7B" w:rsidRPr="00F73D7B">
        <w:t xml:space="preserve"> WBS dictionary for the project</w:t>
      </w:r>
      <w:r w:rsidR="00BD6E32">
        <w:t>.</w:t>
      </w:r>
    </w:p>
    <w:p w:rsidR="00BD6E32" w:rsidRPr="00BD6E32" w:rsidRDefault="00BD6E32" w:rsidP="00F73D7B">
      <w:pPr>
        <w:pStyle w:val="ListParagraph"/>
        <w:numPr>
          <w:ilvl w:val="0"/>
          <w:numId w:val="21"/>
        </w:numPr>
        <w:spacing w:before="0" w:after="160" w:line="259" w:lineRule="auto"/>
      </w:pPr>
      <w:r>
        <w:t>Sourav</w:t>
      </w:r>
      <w:r w:rsidR="00F73D7B">
        <w:t xml:space="preserve"> and Huy are</w:t>
      </w:r>
      <w:r>
        <w:t xml:space="preserve"> going to </w:t>
      </w:r>
      <w:r w:rsidR="00F73D7B">
        <w:t>develop</w:t>
      </w:r>
      <w:r w:rsidR="00F73D7B" w:rsidRPr="00F73D7B">
        <w:t xml:space="preserve"> use case diagrams for the booking process on the website</w:t>
      </w:r>
      <w:r>
        <w:t>.</w:t>
      </w:r>
    </w:p>
    <w:p w:rsidR="00FE576D" w:rsidRDefault="00454EF3">
      <w:pPr>
        <w:pStyle w:val="Heading1"/>
      </w:pPr>
      <w:sdt>
        <w:sdtPr>
          <w:alias w:val="Next meeting:"/>
          <w:tag w:val="Next meeting:"/>
          <w:id w:val="1300504982"/>
          <w:placeholder>
            <w:docPart w:val="B20748699B5D4516B3B2956386BCE6CD"/>
          </w:placeholder>
          <w:temporary/>
          <w:showingPlcHdr/>
          <w15:appearance w15:val="hidden"/>
        </w:sdtPr>
        <w:sdtEndPr/>
        <w:sdtContent>
          <w:r w:rsidR="00F2647D">
            <w:t>Next Meeting</w:t>
          </w:r>
        </w:sdtContent>
      </w:sdt>
    </w:p>
    <w:p w:rsidR="00FE576D" w:rsidRDefault="009273D3" w:rsidP="00F2647D">
      <w:r>
        <w:t>25/04</w:t>
      </w:r>
      <w:bookmarkStart w:id="0" w:name="_GoBack"/>
      <w:bookmarkEnd w:id="0"/>
      <w:r w:rsidR="00C00731">
        <w:t>/23 | 1 hour</w:t>
      </w:r>
    </w:p>
    <w:p w:rsidR="00774146" w:rsidRDefault="00774146"/>
    <w:sectPr w:rsidR="00774146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EF3" w:rsidRDefault="00454EF3">
      <w:r>
        <w:separator/>
      </w:r>
    </w:p>
  </w:endnote>
  <w:endnote w:type="continuationSeparator" w:id="0">
    <w:p w:rsidR="00454EF3" w:rsidRDefault="00454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76D" w:rsidRDefault="003B5FC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2647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EF3" w:rsidRDefault="00454EF3">
      <w:r>
        <w:separator/>
      </w:r>
    </w:p>
  </w:footnote>
  <w:footnote w:type="continuationSeparator" w:id="0">
    <w:p w:rsidR="00454EF3" w:rsidRDefault="00454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A76AA"/>
    <w:multiLevelType w:val="hybridMultilevel"/>
    <w:tmpl w:val="61267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43FA6"/>
    <w:multiLevelType w:val="hybridMultilevel"/>
    <w:tmpl w:val="ED4E8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30C09"/>
    <w:multiLevelType w:val="hybridMultilevel"/>
    <w:tmpl w:val="B5AAC1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9"/>
  </w:num>
  <w:num w:numId="18">
    <w:abstractNumId w:val="18"/>
  </w:num>
  <w:num w:numId="19">
    <w:abstractNumId w:val="13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46"/>
    <w:rsid w:val="00022357"/>
    <w:rsid w:val="00070462"/>
    <w:rsid w:val="00072CDF"/>
    <w:rsid w:val="000813EB"/>
    <w:rsid w:val="00081D4D"/>
    <w:rsid w:val="000D1B9D"/>
    <w:rsid w:val="000F21A5"/>
    <w:rsid w:val="00256EDA"/>
    <w:rsid w:val="002A2B44"/>
    <w:rsid w:val="002A3FCB"/>
    <w:rsid w:val="002D3701"/>
    <w:rsid w:val="0031774D"/>
    <w:rsid w:val="00361ECB"/>
    <w:rsid w:val="003871FA"/>
    <w:rsid w:val="003B5FCE"/>
    <w:rsid w:val="00402E7E"/>
    <w:rsid w:val="00416222"/>
    <w:rsid w:val="00424F9F"/>
    <w:rsid w:val="00435446"/>
    <w:rsid w:val="00454EF3"/>
    <w:rsid w:val="004D1A0B"/>
    <w:rsid w:val="004F4532"/>
    <w:rsid w:val="004F6C0F"/>
    <w:rsid w:val="0058206D"/>
    <w:rsid w:val="005D2056"/>
    <w:rsid w:val="00632276"/>
    <w:rsid w:val="00661B3F"/>
    <w:rsid w:val="00684306"/>
    <w:rsid w:val="007173EB"/>
    <w:rsid w:val="007638A6"/>
    <w:rsid w:val="00774146"/>
    <w:rsid w:val="00786D8E"/>
    <w:rsid w:val="007F5F5F"/>
    <w:rsid w:val="00883FFD"/>
    <w:rsid w:val="008E1349"/>
    <w:rsid w:val="00907EA5"/>
    <w:rsid w:val="009273D3"/>
    <w:rsid w:val="00950291"/>
    <w:rsid w:val="009579FE"/>
    <w:rsid w:val="00A92E17"/>
    <w:rsid w:val="00AB3E35"/>
    <w:rsid w:val="00B51AD7"/>
    <w:rsid w:val="00BD6E32"/>
    <w:rsid w:val="00C00731"/>
    <w:rsid w:val="00C04B20"/>
    <w:rsid w:val="00C3649D"/>
    <w:rsid w:val="00C41E6E"/>
    <w:rsid w:val="00C54681"/>
    <w:rsid w:val="00C7447B"/>
    <w:rsid w:val="00C77B46"/>
    <w:rsid w:val="00CB56B8"/>
    <w:rsid w:val="00CE41FE"/>
    <w:rsid w:val="00E60A93"/>
    <w:rsid w:val="00F2647D"/>
    <w:rsid w:val="00F73D7B"/>
    <w:rsid w:val="00F9136A"/>
    <w:rsid w:val="00F925B9"/>
    <w:rsid w:val="00FA0E43"/>
    <w:rsid w:val="00FE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B2BBC5"/>
  <w15:chartTrackingRefBased/>
  <w15:docId w15:val="{186B8B3A-FE52-43F2-B09F-75919741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06D"/>
    <w:rPr>
      <w:szCs w:val="21"/>
    </w:rPr>
  </w:style>
  <w:style w:type="paragraph" w:styleId="Heading1">
    <w:name w:val="heading 1"/>
    <w:basedOn w:val="Normal"/>
    <w:next w:val="Normal"/>
    <w:uiPriority w:val="9"/>
    <w:qFormat/>
    <w:rsid w:val="00774146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883FFD"/>
    <w:pPr>
      <w:outlineLvl w:val="1"/>
    </w:pPr>
    <w:rPr>
      <w:rFonts w:asciiTheme="majorHAnsi" w:eastAsiaTheme="majorEastAsia" w:hAnsiTheme="majorHAnsi" w:cstheme="majorBidi"/>
      <w:color w:val="536142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60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701"/>
    <w:pPr>
      <w:keepNext/>
      <w:keepLines/>
      <w:spacing w:before="40" w:after="80"/>
      <w:outlineLvl w:val="4"/>
    </w:pPr>
    <w:rPr>
      <w:rFonts w:asciiTheme="majorHAnsi" w:eastAsiaTheme="majorEastAsia" w:hAnsiTheme="majorHAnsi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883FFD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173EB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173EB"/>
    <w:rPr>
      <w:szCs w:val="21"/>
    </w:rPr>
  </w:style>
  <w:style w:type="paragraph" w:styleId="Title">
    <w:name w:val="Title"/>
    <w:basedOn w:val="Normal"/>
    <w:uiPriority w:val="1"/>
    <w:qFormat/>
    <w:rsid w:val="00435446"/>
    <w:pPr>
      <w:jc w:val="right"/>
    </w:pPr>
    <w:rPr>
      <w:rFonts w:asciiTheme="majorHAnsi" w:eastAsiaTheme="majorEastAsia" w:hAnsiTheme="majorHAnsi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pPr>
      <w:spacing w:after="120"/>
      <w:jc w:val="right"/>
    </w:pPr>
    <w:rPr>
      <w:rFonts w:asciiTheme="majorHAnsi" w:eastAsiaTheme="majorEastAsia" w:hAnsiTheme="majorHAnsi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93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173EB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173EB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CB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FCB"/>
  </w:style>
  <w:style w:type="paragraph" w:styleId="BlockText">
    <w:name w:val="Block Text"/>
    <w:basedOn w:val="Normal"/>
    <w:uiPriority w:val="99"/>
    <w:semiHidden/>
    <w:unhideWhenUsed/>
    <w:rsid w:val="002D3701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3F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FC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FCB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FC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3FCB"/>
    <w:rPr>
      <w:szCs w:val="21"/>
    </w:rPr>
  </w:style>
  <w:style w:type="table" w:styleId="ColorfulGrid">
    <w:name w:val="Colorful Grid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FC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FCB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74146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74146"/>
    <w:rPr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FC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FCB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FCB"/>
    <w:rPr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2A3FC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FC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FCB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D3701"/>
    <w:rPr>
      <w:rFonts w:asciiTheme="majorHAnsi" w:eastAsiaTheme="majorEastAsia" w:hAnsiTheme="majorHAnsi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CB"/>
    <w:rPr>
      <w:rFonts w:asciiTheme="majorHAnsi" w:eastAsiaTheme="majorEastAsia" w:hAnsiTheme="majorHAnsi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CB"/>
    <w:rPr>
      <w:rFonts w:asciiTheme="majorHAnsi" w:eastAsiaTheme="majorEastAsia" w:hAnsiTheme="majorHAnsi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FCB"/>
  </w:style>
  <w:style w:type="paragraph" w:styleId="HTMLAddress">
    <w:name w:val="HTML Address"/>
    <w:basedOn w:val="Normal"/>
    <w:link w:val="HTMLAddress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FCB"/>
    <w:rPr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2A3FC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FC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A3FCB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FC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370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3701"/>
    <w:rPr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3701"/>
    <w:rPr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FCB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FCB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FCB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FCB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FCB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FCB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FCB"/>
  </w:style>
  <w:style w:type="paragraph" w:styleId="List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A3FCB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FCB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FCB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FCB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74146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FCB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3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FCB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FC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FCB"/>
    <w:rPr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2A3FCB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FCB"/>
  </w:style>
  <w:style w:type="paragraph" w:styleId="TOC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lassic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B435F81E56465E9AB80626C8B33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FFE0A-7907-461B-B6F8-4889C1B22393}"/>
      </w:docPartPr>
      <w:docPartBody>
        <w:p w:rsidR="00292996" w:rsidRDefault="00EA66F3">
          <w:pPr>
            <w:pStyle w:val="34B435F81E56465E9AB80626C8B33FC8"/>
          </w:pPr>
          <w:r w:rsidRPr="00435446">
            <w:t>Minutes</w:t>
          </w:r>
        </w:p>
      </w:docPartBody>
    </w:docPart>
    <w:docPart>
      <w:docPartPr>
        <w:name w:val="CF94024209E540C1BD5803D786A1D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90124-8015-42C7-8B29-9F82AD4B4EE7}"/>
      </w:docPartPr>
      <w:docPartBody>
        <w:p w:rsidR="00292996" w:rsidRDefault="00EA66F3">
          <w:pPr>
            <w:pStyle w:val="CF94024209E540C1BD5803D786A1D8A9"/>
          </w:pPr>
          <w:r>
            <w:t>In Attendance</w:t>
          </w:r>
        </w:p>
      </w:docPartBody>
    </w:docPart>
    <w:docPart>
      <w:docPartPr>
        <w:name w:val="B20748699B5D4516B3B2956386BCE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41344-15E0-4F84-9FBC-8D32DC175C3E}"/>
      </w:docPartPr>
      <w:docPartBody>
        <w:p w:rsidR="00292996" w:rsidRDefault="00AE2789" w:rsidP="00AE2789">
          <w:pPr>
            <w:pStyle w:val="B20748699B5D4516B3B2956386BCE6CD"/>
          </w:pPr>
          <w:r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89"/>
    <w:rsid w:val="00292996"/>
    <w:rsid w:val="0049084E"/>
    <w:rsid w:val="00706FF0"/>
    <w:rsid w:val="007A7C4E"/>
    <w:rsid w:val="00AE2789"/>
    <w:rsid w:val="00EA66F3"/>
    <w:rsid w:val="00FF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435F81E56465E9AB80626C8B33FC8">
    <w:name w:val="34B435F81E56465E9AB80626C8B33FC8"/>
  </w:style>
  <w:style w:type="paragraph" w:customStyle="1" w:styleId="2D41575151774B2AB167FBF8228C72E1">
    <w:name w:val="2D41575151774B2AB167FBF8228C72E1"/>
  </w:style>
  <w:style w:type="character" w:styleId="IntenseEmphasis">
    <w:name w:val="Intense Emphasis"/>
    <w:basedOn w:val="DefaultParagraphFont"/>
    <w:uiPriority w:val="6"/>
    <w:unhideWhenUsed/>
    <w:qFormat/>
    <w:rPr>
      <w:i/>
      <w:iCs/>
      <w:color w:val="833C0B" w:themeColor="accent2" w:themeShade="80"/>
    </w:rPr>
  </w:style>
  <w:style w:type="paragraph" w:customStyle="1" w:styleId="03CE929501FF46AF91CF17CE2786ADFF">
    <w:name w:val="03CE929501FF46AF91CF17CE2786ADFF"/>
  </w:style>
  <w:style w:type="paragraph" w:customStyle="1" w:styleId="D3CE968A79184D61892E88105F71587B">
    <w:name w:val="D3CE968A79184D61892E88105F71587B"/>
  </w:style>
  <w:style w:type="paragraph" w:customStyle="1" w:styleId="BA2AF5A2E5334B11B211E37B315F0206">
    <w:name w:val="BA2AF5A2E5334B11B211E37B315F0206"/>
  </w:style>
  <w:style w:type="paragraph" w:customStyle="1" w:styleId="2DBFEB793F8C4FBEB9B2DB1EF93BA033">
    <w:name w:val="2DBFEB793F8C4FBEB9B2DB1EF93BA033"/>
  </w:style>
  <w:style w:type="paragraph" w:customStyle="1" w:styleId="CF94024209E540C1BD5803D786A1D8A9">
    <w:name w:val="CF94024209E540C1BD5803D786A1D8A9"/>
  </w:style>
  <w:style w:type="paragraph" w:customStyle="1" w:styleId="2483FB751D0846339A3CFE4288E2C91A">
    <w:name w:val="2483FB751D0846339A3CFE4288E2C91A"/>
  </w:style>
  <w:style w:type="paragraph" w:customStyle="1" w:styleId="4EE494E0CC8A4272BF407BBCFD477436">
    <w:name w:val="4EE494E0CC8A4272BF407BBCFD477436"/>
  </w:style>
  <w:style w:type="paragraph" w:customStyle="1" w:styleId="61A7DA504A804DA39DF64916821E8176">
    <w:name w:val="61A7DA504A804DA39DF64916821E8176"/>
  </w:style>
  <w:style w:type="paragraph" w:customStyle="1" w:styleId="85804CA166444A95B5BB4F021092972D">
    <w:name w:val="85804CA166444A95B5BB4F021092972D"/>
  </w:style>
  <w:style w:type="paragraph" w:customStyle="1" w:styleId="D6CE52BEC9DA403497E6FB6F576620EF">
    <w:name w:val="D6CE52BEC9DA403497E6FB6F576620EF"/>
  </w:style>
  <w:style w:type="paragraph" w:customStyle="1" w:styleId="079548C804D749489B6469D6F9B1ECC2">
    <w:name w:val="079548C804D749489B6469D6F9B1ECC2"/>
  </w:style>
  <w:style w:type="paragraph" w:customStyle="1" w:styleId="1F1BC3ABFD824A79BF84E1D5BA505615">
    <w:name w:val="1F1BC3ABFD824A79BF84E1D5BA505615"/>
  </w:style>
  <w:style w:type="paragraph" w:customStyle="1" w:styleId="AC3F8045A48C448FB415256C8FF01B91">
    <w:name w:val="AC3F8045A48C448FB415256C8FF01B91"/>
  </w:style>
  <w:style w:type="paragraph" w:customStyle="1" w:styleId="3C0C78F88D87429897B2FC0775BD3DF1">
    <w:name w:val="3C0C78F88D87429897B2FC0775BD3DF1"/>
  </w:style>
  <w:style w:type="paragraph" w:customStyle="1" w:styleId="CB51A382986644D2AE08F64346F79C8D">
    <w:name w:val="CB51A382986644D2AE08F64346F79C8D"/>
  </w:style>
  <w:style w:type="paragraph" w:customStyle="1" w:styleId="7C8F337ED09A49F5BD7F61D0767BE30E">
    <w:name w:val="7C8F337ED09A49F5BD7F61D0767BE30E"/>
  </w:style>
  <w:style w:type="paragraph" w:customStyle="1" w:styleId="D513E78C0ECC48BE97897FC73B5DA2D0">
    <w:name w:val="D513E78C0ECC48BE97897FC73B5DA2D0"/>
  </w:style>
  <w:style w:type="paragraph" w:customStyle="1" w:styleId="17C61CC791ED48E3B94E2824D3D251D8">
    <w:name w:val="17C61CC791ED48E3B94E2824D3D251D8"/>
  </w:style>
  <w:style w:type="paragraph" w:customStyle="1" w:styleId="00138892D23E4E959F30CEE1EAF40B2F">
    <w:name w:val="00138892D23E4E959F30CEE1EAF40B2F"/>
  </w:style>
  <w:style w:type="paragraph" w:customStyle="1" w:styleId="56F0A3B36EE744CF911981B0B4CF60CF">
    <w:name w:val="56F0A3B36EE744CF911981B0B4CF60C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paragraph" w:customStyle="1" w:styleId="27A6E4989E6C435AB5514A0DA18E275B">
    <w:name w:val="27A6E4989E6C435AB5514A0DA18E275B"/>
  </w:style>
  <w:style w:type="paragraph" w:customStyle="1" w:styleId="E0B7B630576E4968A27EA9673C4380E8">
    <w:name w:val="E0B7B630576E4968A27EA9673C4380E8"/>
  </w:style>
  <w:style w:type="paragraph" w:customStyle="1" w:styleId="BA1391219DCF40429E4DF7699D35171D">
    <w:name w:val="BA1391219DCF40429E4DF7699D35171D"/>
  </w:style>
  <w:style w:type="paragraph" w:customStyle="1" w:styleId="C109F45265CB4DF988C55CBBE71CA231">
    <w:name w:val="C109F45265CB4DF988C55CBBE71CA231"/>
  </w:style>
  <w:style w:type="paragraph" w:customStyle="1" w:styleId="F83124B14A6C4007876147B577148D46">
    <w:name w:val="F83124B14A6C4007876147B577148D46"/>
  </w:style>
  <w:style w:type="paragraph" w:customStyle="1" w:styleId="40CA322EFDAA4817BFC10D803A3C151A">
    <w:name w:val="40CA322EFDAA4817BFC10D803A3C151A"/>
  </w:style>
  <w:style w:type="paragraph" w:customStyle="1" w:styleId="107D186FEC04486AB16B90BFD7B41C62">
    <w:name w:val="107D186FEC04486AB16B90BFD7B41C62"/>
  </w:style>
  <w:style w:type="paragraph" w:customStyle="1" w:styleId="36D4AD13D4574D73B954B2AE909A007C">
    <w:name w:val="36D4AD13D4574D73B954B2AE909A007C"/>
  </w:style>
  <w:style w:type="paragraph" w:customStyle="1" w:styleId="67D9FA1CF9C64CB2B544796668781F89">
    <w:name w:val="67D9FA1CF9C64CB2B544796668781F89"/>
  </w:style>
  <w:style w:type="paragraph" w:customStyle="1" w:styleId="D861D130E71745E7BF879DB13AA1A7AB">
    <w:name w:val="D861D130E71745E7BF879DB13AA1A7AB"/>
  </w:style>
  <w:style w:type="paragraph" w:customStyle="1" w:styleId="B20748699B5D4516B3B2956386BCE6CD">
    <w:name w:val="B20748699B5D4516B3B2956386BCE6CD"/>
    <w:rsid w:val="00AE2789"/>
  </w:style>
  <w:style w:type="paragraph" w:customStyle="1" w:styleId="7BC86EE8785848F581082718E774E948">
    <w:name w:val="7BC86EE8785848F581082718E774E948"/>
    <w:rsid w:val="00AE2789"/>
  </w:style>
  <w:style w:type="paragraph" w:customStyle="1" w:styleId="5A7EA82069B64FDE9DDCE78B70C1D846">
    <w:name w:val="5A7EA82069B64FDE9DDCE78B70C1D846"/>
    <w:rsid w:val="00AE2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minutes.dotx</Template>
  <TotalTime>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3</cp:revision>
  <dcterms:created xsi:type="dcterms:W3CDTF">2023-05-21T07:32:00Z</dcterms:created>
  <dcterms:modified xsi:type="dcterms:W3CDTF">2023-05-21T07:34:00Z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6fa3f35f-77b3-4062-a976-09a669b17907</vt:lpwstr>
  </property>
</Properties>
</file>